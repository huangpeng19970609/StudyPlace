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paragraph">
                  <wp:posOffset>1850390</wp:posOffset>
                </wp:positionV>
                <wp:extent cx="6839585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南京信息科技学院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电子组件技术与设备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/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专科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金陵科技学院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/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学信网可查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熟悉Web前端的开发技术，如HTML、CSS和JavaScript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熟悉常见的开发框架，如Vue框全家桶、Jquery和Node.js。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熟悉常见的前端插件，如Echarts、LayUI、ElementUI、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组件和前后端分离开发经验。对原生与Vue封装组件有维护与开发的经验。对浏览器的兼容、页面的性能优化有一定的了解。对代码的维护性有一定的研究。工作中根据需求文档、遵循产品设计与美工的UI图实现开发,还原设计图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熟悉使用前端工程化工具，善于使用浏览器的控制台。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认为自己有自我解决问题的能力、一份写好可维护代码的目标与乐于与团队正确积极沟通的品质。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公司项目较多，业务上有大量类似之处，从中挑选两个代表项目（政府部与企业部）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智慧联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南京信业能源科技公司（前端开发组）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简介：智慧联【无锡】用于无锡焚烧工厂。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项目类别： Vue脚手架项目内嵌入传统Web项目（JSP）中。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使用的技术：HTML/CSS/JS/JQuery/Echarts/LayUI/公司框架/Vue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总结：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使用async与await封装一层ElementUI框架的弹出框【确定与取消】的回调写法，让代码更加整洁。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添加了相关的原型链上的方法，如Date实例上的时间格式化方法，相关数字计算方法和深拷贝。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惠联【运行日志】上使用了输入框的闭包与节流，为其实时保存的输入事件减少发送接口次数。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实现了复杂的穿梭框选人控件，通过改变this指向的当前Vue实例来整合重复逻辑代码。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书写公共方法时秉持纯函数理念来实现相关的方法封装。例如重写数据类型判断。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使用与维护VueX整合相关数据，例如当前活动页，用户个人信息的维护。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将常用组件封装成模块化，如静态表格、表单、可编辑类型表格、表单的自动校验，都以可配置的基础来实    现。减少重复代码的冗余，增加代码的可维护与自身效率。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以自定义指令的方式来实现懒加载的下拉框，减少数据的处理量，来增加页面的性能。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在项目中使用相关的插件，如lazy-load-tree（layUI库）、scroll-view（vue）与tree-multip-select（ElementUI组件库）等。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二次改造ElementUI相关组件，令其满足我们的实际功能，如多选下拉框的显示优化、表单表格的样式重写与分页组件的二次封装等。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此项目中传统项目多用iframe控制页面的来去。新项目使用vue-router与组件显隐来控制。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napToGrid w:val="0"/>
                              <w:spacing w:line="360" w:lineRule="exact"/>
                              <w:ind w:left="420" w:left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5pt;margin-top:145.7pt;height:744.75pt;width:538.55pt;mso-position-horizontal-relative:margin;z-index:251661312;mso-width-relative:page;mso-height-relative:page;" filled="f" stroked="f" coordsize="21600,21600" o:gfxdata="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/qL8fWAAAADAEAAA8AAAAAAAAAAQAgAAAA&#10;IgAAAGRycy9kb3ducmV2LnhtbFBLAQIUABQAAAAIAIdO4kAxQRlARgIAAHk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南京信息科技学院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电子组件技术与设备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/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专科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金陵科技学院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计算机科学与技术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/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学信网可查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熟悉Web前端的开发技术，如HTML、CSS和JavaScript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熟悉常见的开发框架，如Vue框全家桶、Jquery和Node.js。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熟悉常见的前端插件，如Echarts、LayUI、ElementUI、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组件和前后端分离开发经验。对原生与Vue封装组件有维护与开发的经验。对浏览器的兼容、页面的性能优化有一定的了解。对代码的维护性有一定的研究。工作中根据需求文档、遵循产品设计与美工的UI图实现开发,还原设计图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熟悉使用前端工程化工具，善于使用浏览器的控制台。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认为自己有自我解决问题的能力、一份写好可维护代码的目标与乐于与团队正确积极沟通的品质。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公司项目较多，业务上有大量类似之处，从中挑选两个代表项目（政府部与企业部）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智慧联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南京信业能源科技公司（前端开发组）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简介：智慧联【无锡】用于无锡焚烧工厂。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项目类别： Vue脚手架项目内嵌入传统Web项目（JSP）中。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使用的技术：HTML/CSS/JS/JQuery/Echarts/LayUI/公司框架/Vue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总结：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使用async与await封装一层ElementUI框架的弹出框【确定与取消】的回调写法，让代码更加整洁。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添加了相关的原型链上的方法，如Date实例上的时间格式化方法，相关数字计算方法和深拷贝。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惠联【运行日志】上使用了输入框的闭包与节流，为其实时保存的输入事件减少发送接口次数。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实现了复杂的穿梭框选人控件，通过改变this指向的当前Vue实例来整合重复逻辑代码。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书写公共方法时秉持纯函数理念来实现相关的方法封装。例如重写数据类型判断。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使用与维护VueX整合相关数据，例如当前活动页，用户个人信息的维护。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将常用组件封装成模块化，如静态表格、表单、可编辑类型表格、表单的自动校验，都以可配置的基础来实    现。减少重复代码的冗余，增加代码的可维护与自身效率。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以自定义指令的方式来实现懒加载的下拉框，减少数据的处理量，来增加页面的性能。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在项目中使用相关的插件，如lazy-load-tree（layUI库）、scroll-view（vue）与tree-multip-select（ElementUI组件库）等。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二次改造ElementUI相关组件，令其满足我们的实际功能，如多选下拉框的显示优化、表单表格的样式重写与分页组件的二次封装等。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此项目中传统项目多用iframe控制页面的来去。新项目使用vue-router与组件显隐来控制。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numId w:val="0"/>
                        </w:numPr>
                        <w:snapToGrid w:val="0"/>
                        <w:spacing w:line="360" w:lineRule="exact"/>
                        <w:ind w:left="420" w:left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2708910</wp:posOffset>
                </wp:positionV>
                <wp:extent cx="6595110" cy="32639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825" cy="326390"/>
                          <a:chOff x="0" y="0"/>
                          <a:chExt cx="6594825" cy="3263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31432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66825" y="171450"/>
                            <a:ext cx="532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16000" cy="2015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213.3pt;height:25.7pt;width:519.3pt;z-index:251666432;mso-width-relative:page;mso-height-relative:page;" coordsize="6594825,326390" o:gfxdata="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">
                <o:lock v:ext="edit" aspectratio="f"/>
                <v:shape id="_x0000_s1026" o:spid="_x0000_s1026" o:spt="202" type="#_x0000_t202" style="position:absolute;left:314325;top:0;height:326390;width:1151994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266825;top:171450;height:0;width:5328000;" filled="f" stroked="t" coordsize="21600,21600" o:gfxdata="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qhN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03" o:spid="_x0000_s1026" o:spt="100" style="position:absolute;left:0;top:57150;height:201550;width:216000;" fillcolor="#4472C4 [3208]" filled="t" stroked="f" coordsize="120,112" o:gfxdata="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xCUMrgAAADbAAAA&#10;DwAAAAAAAAABACAAAAAiAAAAZHJzL2Rvd25yZXYueG1sUEsBAhQAFAAAAAgAh07iQDMvBZ47AAAA&#10;OQAAABAAAAAAAAAAAQAgAAAABwEAAGRycy9zaGFwZXhtbC54bWxQSwUGAAAAAAYABgBbAQAAsQM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6400,113371;93600,106173;120600,106173;126000,113371;126000,122369;120600,129567;93600,129567;86400,122369;86400,113371;63000,35991;7200,35991;0,46788;0,82779;66600,109772;75600,109772;75600,102574;82800,97175;126000,97175;136800,102574;136800,109772;147600,109772;214200,82779;214200,44988;207000,35991;149400,35991;63000,35991;133200,35991;133200,23394;129600,16195;84600,16195;79200,23394;79200,35991;63000,35991;63000,12596;73800,1799;138600,1799;151200,12596;149400,35991;133200,35991;214200,89977;214200,188953;203400,199750;9000,199750;0,190752;0,89977;77400,120570;77400,129567;86400,140365;126000,140365;136800,129567;136800,120570;214200,89977;214200,89977;214200,8997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678180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287.7pt;margin-top:53.4pt;height:10.05pt;width:12.75pt;z-index:251664384;v-text-anchor:middle;mso-width-relative:page;mso-height-relative:page;" fillcolor="#4472C4 [3208]" filled="t" stroked="f" coordsize="606559,436964" o:gfxdata="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O8mpq2QAAAAsBAAAPAAAAAAAAAAEAIAAAACIA&#10;AABkcnMvZG93bnJldi54bWxQSwECFAAUAAAACACHTuJArSuS5u0EAACmEgAADgAAAAAAAAABACAA&#10;AAAoAQAAZHJzL2Uyb0RvYy54bWxQSwUGAAAAAAYABgBZAQAAhwg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1447800</wp:posOffset>
                </wp:positionV>
                <wp:extent cx="6614160" cy="326390"/>
                <wp:effectExtent l="0" t="0" r="158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874" cy="326390"/>
                          <a:chOff x="0" y="0"/>
                          <a:chExt cx="6613874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3337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285875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88000" cy="20141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114pt;height:25.7pt;width:520.8pt;z-index:251665408;mso-width-relative:page;mso-height-relative:page;" coordsize="6613874,326390" o:gfxdata="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mpyzXdkAAAAKAQAADwAAAAAA&#10;AAABACAAAAAiAAAAZHJzL2Rvd25yZXYueG1sUEsBAhQAFAAAAAgAh07iQM/N2cIWCgAAtysAAA4A&#10;AAAAAAAAAQAgAAAAKAEAAGRycy9lMm9Eb2MueG1sUEsFBgAAAAAGAAYAWQEAALANAAAAAA==&#10;">
                <o:lock v:ext="edit" aspectratio="f"/>
                <v:shape id="_x0000_s1026" o:spid="_x0000_s1026" o:spt="202" type="#_x0000_t202" style="position:absolute;left:333375;top:0;height:326390;width:1151994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285875;top:171450;height:0;width:5327999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42" o:spid="_x0000_s1026" o:spt="100" style="position:absolute;left:0;top:85725;height:201414;width:288000;" fillcolor="#4472C4 [3208]" filled="t" stroked="f" coordsize="263,184" o:gfxdata="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ilP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74;153307,2189;139072,2189;12045,45974;12045,55826;41612,66773;27376,108369;18615,121505;26281,133546;0,189372;20806,201414;40517,132451;45992,121505;39422,109464;54752,72246;55847,71151;143452,36123;151117,39407;151117,39407;147832,48164;74463,77719;140167,99612;154403,99612;280334,56921;279239,45974;279239,45974;140167,116031;60228,89760;60228,109464;66798,124789;61323,139019;66798,146681;228866,143398;235437,132451;235437,88665;154403,116031;140167,116031;140167,116031;140167,116031;140167,11603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666750</wp:posOffset>
                </wp:positionV>
                <wp:extent cx="161925" cy="149860"/>
                <wp:effectExtent l="0" t="0" r="9525" b="2540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153pt;margin-top:52.5pt;height:11.8pt;width:12.75pt;z-index:251663360;mso-width-relative:page;mso-height-relative:page;" fillcolor="#4472C4 [3208]" filled="t" stroked="f" coordsize="123,114" o:gfxdata="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U0zd4NoAAAALAQAADwAAAAAA&#10;AAABACAAAAAiAAAAZHJzL2Rvd25yZXYueG1sUEsBAhQAFAAAAAgAh07iQLuDobK9BAAA1BAAAA4A&#10;AAAAAAAAAQAgAAAAKQEAAGRycy9lMm9Eb2MueG1sUEsFBgAAAAAGAAYAWQEAAFgI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-76200</wp:posOffset>
                </wp:positionV>
                <wp:extent cx="493331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spacing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spacing w:val="60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求职简历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6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-6pt;height:90pt;width:388.45pt;mso-position-horizontal-relative:margin;z-index:251659264;mso-width-relative:page;mso-height-relative:page;" filled="f" stroked="f" coordsize="21600,21600" o:gfxdata="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Kx6BNYAAAALAQAADwAAAAAAAAABACAA&#10;AAAiAAAAZHJzL2Rvd25yZXYueG1sUEsBAhQAFAAAAAgAh07iQM8xEf5IAgAAeQQAAA4AAAAAAAAA&#10;AQAgAAAAJ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spacing w:val="6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spacing w:val="60"/>
                          <w:sz w:val="56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求职简历</w:t>
                      </w:r>
                      <w:r>
                        <w:rPr>
                          <w:rFonts w:hint="eastAsia" w:ascii="微软雅黑" w:hAnsi="微软雅黑" w:eastAsia="微软雅黑"/>
                          <w:spacing w:val="6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spacing w:val="6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666750</wp:posOffset>
                </wp:positionV>
                <wp:extent cx="161925" cy="156845"/>
                <wp:effectExtent l="0" t="0" r="9525" b="0"/>
                <wp:wrapNone/>
                <wp:docPr id="20" name="Freeform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56845"/>
                        </a:xfrm>
                        <a:custGeom>
                          <a:avLst/>
                          <a:gdLst>
                            <a:gd name="T0" fmla="*/ 33 w 126"/>
                            <a:gd name="T1" fmla="*/ 45 h 123"/>
                            <a:gd name="T2" fmla="*/ 38 w 126"/>
                            <a:gd name="T3" fmla="*/ 50 h 123"/>
                            <a:gd name="T4" fmla="*/ 38 w 126"/>
                            <a:gd name="T5" fmla="*/ 50 h 123"/>
                            <a:gd name="T6" fmla="*/ 63 w 126"/>
                            <a:gd name="T7" fmla="*/ 77 h 123"/>
                            <a:gd name="T8" fmla="*/ 88 w 126"/>
                            <a:gd name="T9" fmla="*/ 50 h 123"/>
                            <a:gd name="T10" fmla="*/ 88 w 126"/>
                            <a:gd name="T11" fmla="*/ 50 h 123"/>
                            <a:gd name="T12" fmla="*/ 93 w 126"/>
                            <a:gd name="T13" fmla="*/ 45 h 123"/>
                            <a:gd name="T14" fmla="*/ 90 w 126"/>
                            <a:gd name="T15" fmla="*/ 40 h 123"/>
                            <a:gd name="T16" fmla="*/ 92 w 126"/>
                            <a:gd name="T17" fmla="*/ 31 h 123"/>
                            <a:gd name="T18" fmla="*/ 63 w 126"/>
                            <a:gd name="T19" fmla="*/ 0 h 123"/>
                            <a:gd name="T20" fmla="*/ 35 w 126"/>
                            <a:gd name="T21" fmla="*/ 31 h 123"/>
                            <a:gd name="T22" fmla="*/ 36 w 126"/>
                            <a:gd name="T23" fmla="*/ 40 h 123"/>
                            <a:gd name="T24" fmla="*/ 33 w 126"/>
                            <a:gd name="T25" fmla="*/ 45 h 123"/>
                            <a:gd name="T26" fmla="*/ 125 w 126"/>
                            <a:gd name="T27" fmla="*/ 109 h 123"/>
                            <a:gd name="T28" fmla="*/ 84 w 126"/>
                            <a:gd name="T29" fmla="*/ 86 h 123"/>
                            <a:gd name="T30" fmla="*/ 83 w 126"/>
                            <a:gd name="T31" fmla="*/ 86 h 123"/>
                            <a:gd name="T32" fmla="*/ 82 w 126"/>
                            <a:gd name="T33" fmla="*/ 86 h 123"/>
                            <a:gd name="T34" fmla="*/ 80 w 126"/>
                            <a:gd name="T35" fmla="*/ 86 h 123"/>
                            <a:gd name="T36" fmla="*/ 63 w 126"/>
                            <a:gd name="T37" fmla="*/ 90 h 123"/>
                            <a:gd name="T38" fmla="*/ 46 w 126"/>
                            <a:gd name="T39" fmla="*/ 86 h 123"/>
                            <a:gd name="T40" fmla="*/ 45 w 126"/>
                            <a:gd name="T41" fmla="*/ 86 h 123"/>
                            <a:gd name="T42" fmla="*/ 44 w 126"/>
                            <a:gd name="T43" fmla="*/ 86 h 123"/>
                            <a:gd name="T44" fmla="*/ 43 w 126"/>
                            <a:gd name="T45" fmla="*/ 86 h 123"/>
                            <a:gd name="T46" fmla="*/ 1 w 126"/>
                            <a:gd name="T47" fmla="*/ 109 h 123"/>
                            <a:gd name="T48" fmla="*/ 0 w 126"/>
                            <a:gd name="T49" fmla="*/ 111 h 123"/>
                            <a:gd name="T50" fmla="*/ 0 w 126"/>
                            <a:gd name="T51" fmla="*/ 120 h 123"/>
                            <a:gd name="T52" fmla="*/ 3 w 126"/>
                            <a:gd name="T53" fmla="*/ 123 h 123"/>
                            <a:gd name="T54" fmla="*/ 124 w 126"/>
                            <a:gd name="T55" fmla="*/ 123 h 123"/>
                            <a:gd name="T56" fmla="*/ 126 w 126"/>
                            <a:gd name="T57" fmla="*/ 120 h 123"/>
                            <a:gd name="T58" fmla="*/ 126 w 126"/>
                            <a:gd name="T59" fmla="*/ 111 h 123"/>
                            <a:gd name="T60" fmla="*/ 125 w 126"/>
                            <a:gd name="T61" fmla="*/ 109 h 123"/>
                            <a:gd name="T62" fmla="*/ 125 w 126"/>
                            <a:gd name="T63" fmla="*/ 109 h 123"/>
                            <a:gd name="T64" fmla="*/ 125 w 126"/>
                            <a:gd name="T65" fmla="*/ 109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26" h="123">
                              <a:moveTo>
                                <a:pt x="33" y="45"/>
                              </a:moveTo>
                              <a:cubicBezTo>
                                <a:pt x="33" y="48"/>
                                <a:pt x="36" y="50"/>
                                <a:pt x="38" y="50"/>
                              </a:cubicBezTo>
                              <a:cubicBezTo>
                                <a:pt x="38" y="50"/>
                                <a:pt x="38" y="50"/>
                                <a:pt x="38" y="50"/>
                              </a:cubicBezTo>
                              <a:cubicBezTo>
                                <a:pt x="39" y="64"/>
                                <a:pt x="50" y="77"/>
                                <a:pt x="63" y="77"/>
                              </a:cubicBezTo>
                              <a:cubicBezTo>
                                <a:pt x="76" y="77"/>
                                <a:pt x="87" y="64"/>
                                <a:pt x="88" y="50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91" y="50"/>
                                <a:pt x="93" y="48"/>
                                <a:pt x="93" y="45"/>
                              </a:cubicBezTo>
                              <a:cubicBezTo>
                                <a:pt x="93" y="43"/>
                                <a:pt x="92" y="41"/>
                                <a:pt x="90" y="40"/>
                              </a:cubicBezTo>
                              <a:cubicBezTo>
                                <a:pt x="91" y="37"/>
                                <a:pt x="92" y="34"/>
                                <a:pt x="92" y="31"/>
                              </a:cubicBezTo>
                              <a:cubicBezTo>
                                <a:pt x="92" y="14"/>
                                <a:pt x="79" y="0"/>
                                <a:pt x="63" y="0"/>
                              </a:cubicBezTo>
                              <a:cubicBezTo>
                                <a:pt x="47" y="0"/>
                                <a:pt x="35" y="14"/>
                                <a:pt x="35" y="31"/>
                              </a:cubicBezTo>
                              <a:cubicBezTo>
                                <a:pt x="35" y="34"/>
                                <a:pt x="35" y="37"/>
                                <a:pt x="36" y="40"/>
                              </a:cubicBezTo>
                              <a:cubicBezTo>
                                <a:pt x="35" y="41"/>
                                <a:pt x="33" y="43"/>
                                <a:pt x="33" y="45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14" y="98"/>
                                <a:pt x="100" y="90"/>
                                <a:pt x="84" y="86"/>
                              </a:cubicBezTo>
                              <a:cubicBezTo>
                                <a:pt x="84" y="86"/>
                                <a:pt x="84" y="86"/>
                                <a:pt x="83" y="86"/>
                              </a:cubicBezTo>
                              <a:cubicBezTo>
                                <a:pt x="82" y="86"/>
                                <a:pt x="82" y="86"/>
                                <a:pt x="82" y="86"/>
                              </a:cubicBezTo>
                              <a:cubicBezTo>
                                <a:pt x="81" y="86"/>
                                <a:pt x="81" y="86"/>
                                <a:pt x="80" y="86"/>
                              </a:cubicBezTo>
                              <a:cubicBezTo>
                                <a:pt x="76" y="88"/>
                                <a:pt x="70" y="90"/>
                                <a:pt x="63" y="90"/>
                              </a:cubicBezTo>
                              <a:cubicBezTo>
                                <a:pt x="57" y="90"/>
                                <a:pt x="50" y="88"/>
                                <a:pt x="46" y="86"/>
                              </a:cubicBezTo>
                              <a:cubicBezTo>
                                <a:pt x="45" y="86"/>
                                <a:pt x="45" y="86"/>
                                <a:pt x="45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3" y="86"/>
                                <a:pt x="43" y="86"/>
                                <a:pt x="43" y="86"/>
                              </a:cubicBezTo>
                              <a:cubicBezTo>
                                <a:pt x="27" y="89"/>
                                <a:pt x="13" y="97"/>
                                <a:pt x="1" y="109"/>
                              </a:cubicBezTo>
                              <a:cubicBezTo>
                                <a:pt x="0" y="109"/>
                                <a:pt x="0" y="110"/>
                                <a:pt x="0" y="111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2"/>
                                <a:pt x="1" y="123"/>
                                <a:pt x="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3"/>
                                <a:pt x="126" y="122"/>
                                <a:pt x="126" y="12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0"/>
                                <a:pt x="126" y="109"/>
                                <a:pt x="125" y="109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25" y="109"/>
                                <a:pt x="125" y="109"/>
                                <a:pt x="125" y="109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o:spt="100" style="position:absolute;left:0pt;margin-left:3pt;margin-top:52.5pt;height:12.35pt;width:12.75pt;z-index:251662336;mso-width-relative:page;mso-height-relative:page;" fillcolor="#4472C4 [3208]" filled="t" stroked="f" coordsize="126,123" o:gfxdata="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<v:path o:connectlocs="42408,57382;48834,63758;48834,63758;80962,98187;113090,63758;113090,63758;119516,57382;115660,51006;118230,39530;80962,0;44979,39530;46264,51006;42408,57382;160639,138992;107950,109663;106664,109663;105379,109663;102809,109663;80962,114764;59115,109663;57830,109663;56545,109663;55260,109663;1285,138992;0,141543;0,153019;3855,156845;159354,156845;161925,153019;161925,141543;160639,138992;160639,138992;160639,1389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558165</wp:posOffset>
                </wp:positionV>
                <wp:extent cx="5471795" cy="4184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黄鹏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2593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6435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1215656702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现居南京浦口区      （微信同手机号码）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43.95pt;height:32.95pt;width:430.85pt;mso-position-horizontal-relative:margin;z-index:251660288;mso-width-relative:page;mso-height-relative:page;" filled="f" stroked="f" coordsize="21600,21600" o:gfxdata="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0ljX1gAAAAkBAAAPAAAAAAAAAAEAIAAAACIAAABk&#10;cnMvZG93bnJldi54bWxQSwECFAAUAAAACACHTuJA2WcESEECAAB0BAAADgAAAAAAAAABACAAAAAl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黄鹏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2593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6435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1215656702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现居南京浦口区      （微信同手机号码）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165735</wp:posOffset>
                </wp:positionV>
                <wp:extent cx="6642735" cy="326390"/>
                <wp:effectExtent l="0" t="0" r="2540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49" cy="326390"/>
                          <a:chOff x="0" y="0"/>
                          <a:chExt cx="6642449" cy="32639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6195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445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52000" cy="202401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3.05pt;height:25.7pt;width:523.05pt;z-index:251667456;mso-width-relative:page;mso-height-relative:page;" coordsize="6642449,326390" o:gfxdata="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M38ejTaAAAA&#10;CwEAAA8AAAAAAAAAAQAgAAAAIgAAAGRycy9kb3ducmV2LnhtbFBLAQIUABQAAAAIAIdO4kDWi1bc&#10;dAkAAKQsAAAOAAAAAAAAAAEAIAAAACkBAABkcnMvZTJvRG9jLnhtbFBLBQYAAAAABgAGAFkBAAAP&#10;DQAAAAA=&#10;">
                <o:lock v:ext="edit" aspectratio="f"/>
                <v:shape id="_x0000_s1026" o:spid="_x0000_s1026" o:spt="202" type="#_x0000_t202" style="position:absolute;left:361950;top:0;height:326390;width:1151994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实践经验</w:t>
                        </w:r>
                      </w:p>
                    </w:txbxContent>
                  </v:textbox>
                </v:shape>
                <v:line id="_x0000_s1026" o:spid="_x0000_s1026" o:spt="20" style="position:absolute;left:1314450;top:171450;height:0;width:5327999;" filled="f" stroked="t" coordsize="21600,21600" o:gfxdata="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g/Q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29" o:spid="_x0000_s1026" o:spt="100" style="position:absolute;left:0;top:66675;height:202401;width:252000;" fillcolor="#4472C4 [3208]" filled="t" stroked="f" coordsize="133,107" o:gfxdata="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MTjL4A&#10;AADbAAAADwAAAAAAAAABACAAAAAiAAAAZHJzL2Rvd25yZXYueG1sUEsBAhQAFAAAAAgAh07iQDMv&#10;BZ47AAAAOQAAABAAAAAAAAAAAQAgAAAADQEAAGRycy9zaGFwZXhtbC54bWxQSwUGAAAAAAYABgBb&#10;AQAAtwMAAAAA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14105,37831;202736,24590;51157,24590;37894,37831;37894,49181;214105,49181;214105,37831;214105,37831;176210,0;75789,0;62526,11349;189473,11349;176210,0;176210,0;240631,49181;233052,41615;233052,62422;20842,62422;20842,41615;13263,49181;3789,75663;22736,189159;37894,202401;214105,202401;231157,189159;250105,75663;240631,49181;240631,49181;176210,117279;164842,130520;89052,130520;75789,117279;75789,92688;92842,92688;92842,113495;159157,113495;159157,92688;176210,92688;176210,117279;176210,117279;176210,117279;176210,117279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spacing w:line="36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-144780</wp:posOffset>
                </wp:positionH>
                <wp:positionV relativeFrom="paragraph">
                  <wp:posOffset>150495</wp:posOffset>
                </wp:positionV>
                <wp:extent cx="6839585" cy="94583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南京浦发监管平台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南京信业能源科技公司（前端开发组）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简介：用于浦发的监管平台。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项目类别：是传统的Web项目。即无新框架，且要兼容IE9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使用的技术：HTML/CSS/JS/JQuery/Echarts/LayUI/公司框架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维护原生JS组件与框架的经验。如公司传统项目的框架和实现穿梭框的选人控件等。多是以闭包来维护私有的DOM组件变量实现的，并通过对应回调方法来控制相关的后续功能。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兼容浏览器，公司项目要求兼容至IE9浏览器与其他浏览器。如ES6语法是禁用的、IE9的不同版本对console打印语句的识别问题和placeholder、icon不显示等情况。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做过自适应大屏（二恶英模块）的数据统计，以Echarts、rem、原生JS实现超大屏的自适应（使用了淘宝team提供的rem插件）。并根据UI设计实现了复杂的仪表盘。在别的首页模块中也实现过复杂的折线图、柱状图设计。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napToGrid w:val="0"/>
                              <w:spacing w:line="360" w:lineRule="exact"/>
                              <w:ind w:left="420" w:left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仪表盘有上传至echarts社区。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https://www.makeapie.com/editor.html?c=xgkg70nZIj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熟练使用过公司的原生js实现的框架（指根据API文档下的熟练使用），后续API不维护的情况下，自己会常去翻看源码来查询自己想要的功能或者修复bug。以此框架实现了form、table等等。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基础的java后端语言（最初在学校曾自学了几个月的SSM框架系列），在写此项目中，若是后端不给予接口文档，只给予对应dto代码也可以看懂从而找到参数，维护相关的页面也有能力通过java代码来定位到前端文件夹中对应的jsp页面。会一点点的ext。在写各个模块中，自己可以写出来好维护、可配置的原生JS代码，而不是面向过程般的书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使用BFC结合浮动流来实现页面布局。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可拖拽组件模块的维护。维护了可拖拽的组件，并在里面添加了一个人员控件，以js来实现，并可以通过参数来动态的改变请求的接口参数，控制的样式等等。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工单业务的改造。如在实现复杂表单和工单结合的业务时候，来根据流程引擎来控制表单，自己将渲染（dom生成）、只读、必填和赋值代码分为了四个模块来维护，并实现了流程引擎来控制表单的逻辑业务。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轮播图、无限滚动表格与定时tabs切换与刷新等等此类也都实现过。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napToGrid w:val="0"/>
                              <w:spacing w:line="360" w:lineRule="exact"/>
                              <w:ind w:left="420" w:left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证书：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36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英语四级、计算机二级等。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工作后：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napToGrid w:val="0"/>
                              <w:spacing w:line="360" w:lineRule="exact"/>
                              <w:ind w:leftChars="0" w:firstLine="840" w:firstLineChars="40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获得过信页的优秀员工。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其他: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36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愿意去学习与研究相关的技术栈，平时会看看《高级JS程序与设计》与其他技术内容。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36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工作一年，认为自己有认真工作的好品质。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36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程序员应该多多充电，一个良好的技术团队，每一个人都是良师益友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1"/>
                                <w:numId w:val="2"/>
                              </w:numPr>
                              <w:snapToGrid w:val="0"/>
                              <w:spacing w:line="360" w:lineRule="exact"/>
                              <w:ind w:left="84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有整理笔记的好习惯，记得住的才是最靠谱的。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pt;margin-top:11.85pt;height:744.75pt;width:538.55pt;mso-position-horizontal-relative:margin;z-index:251669504;mso-width-relative:page;mso-height-relative:page;" filled="f" stroked="f" coordsize="21600,21600" o:gfxdata="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4EqSNgAAAAMAQAADwAAAAAAAAABACAAAAAi&#10;AAAAZHJzL2Rvd25yZXYueG1sUEsBAhQAFAAAAAgAh07iQNZSKKNDAgAAdQ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南京浦发监管平台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南京信业能源科技公司（前端开发组）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简介：用于浦发的监管平台。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项目类别：是传统的Web项目。即无新框架，且要兼容IE9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使用的技术：HTML/CSS/JS/JQuery/Echarts/LayUI/公司框架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维护原生JS组件与框架的经验。如公司传统项目的框架和实现穿梭框的选人控件等。多是以闭包来维护私有的DOM组件变量实现的，并通过对应回调方法来控制相关的后续功能。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兼容浏览器，公司项目要求兼容至IE9浏览器与其他浏览器。如ES6语法是禁用的、IE9的不同版本对console打印语句的识别问题和placeholder、icon不显示等情况。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做过自适应大屏（二恶英模块）的数据统计，以Echarts、rem、原生JS实现超大屏的自适应（使用了淘宝team提供的rem插件）。并根据UI设计实现了复杂的仪表盘。在别的首页模块中也实现过复杂的折线图、柱状图设计。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snapToGrid w:val="0"/>
                        <w:spacing w:line="360" w:lineRule="exact"/>
                        <w:ind w:left="420" w:left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仪表盘有上传至echarts社区。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https://www.makeapie.com/editor.html?c=xgkg70nZIj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熟练使用过公司的原生js实现的框架（指根据API文档下的熟练使用），后续API不维护的情况下，自己会常去翻看源码来查询自己想要的功能或者修复bug。以此框架实现了form、table等等。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基础的java后端语言（最初在学校曾自学了几个月的SSM框架系列），在写此项目中，若是后端不给予接口文档，只给予对应dto代码也可以看懂从而找到参数，维护相关的页面也有能力通过java代码来定位到前端文件夹中对应的jsp页面。会一点点的ext。在写各个模块中，自己可以写出来好维护、可配置的原生JS代码，而不是面向过程般的书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使用BFC结合浮动流来实现页面布局。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可拖拽组件模块的维护。维护了可拖拽的组件，并在里面添加了一个人员控件，以js来实现，并可以通过参数来动态的改变请求的接口参数，控制的样式等等。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工单业务的改造。如在实现复杂表单和工单结合的业务时候，来根据流程引擎来控制表单，自己将渲染（dom生成）、只读、必填和赋值代码分为了四个模块来维护，并实现了流程引擎来控制表单的逻辑业务。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轮播图、无限滚动表格与定时tabs切换与刷新等等此类也都实现过。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snapToGrid w:val="0"/>
                        <w:spacing w:line="360" w:lineRule="exact"/>
                        <w:ind w:left="420" w:left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证书：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2"/>
                        </w:numPr>
                        <w:snapToGrid w:val="0"/>
                        <w:spacing w:line="360" w:lineRule="exact"/>
                        <w:ind w:left="84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英语四级、计算机二级等。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工作后：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snapToGrid w:val="0"/>
                        <w:spacing w:line="360" w:lineRule="exact"/>
                        <w:ind w:leftChars="0" w:firstLine="840" w:firstLineChars="40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获得过信页的优秀员工。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其他: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2"/>
                        </w:numPr>
                        <w:snapToGrid w:val="0"/>
                        <w:spacing w:line="360" w:lineRule="exact"/>
                        <w:ind w:left="84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愿意去学习与研究相关的技术栈，平时会看看《高级JS程序与设计》与其他技术内容。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2"/>
                        </w:numPr>
                        <w:snapToGrid w:val="0"/>
                        <w:spacing w:line="360" w:lineRule="exact"/>
                        <w:ind w:left="84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工作一年，认为自己有认真工作的好品质。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2"/>
                        </w:numPr>
                        <w:snapToGrid w:val="0"/>
                        <w:spacing w:line="360" w:lineRule="exact"/>
                        <w:ind w:left="84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程序员应该多多充电，一个良好的技术团队，每一个人都是良师益友</w:t>
                      </w:r>
                    </w:p>
                    <w:p>
                      <w:pPr>
                        <w:pStyle w:val="8"/>
                        <w:numPr>
                          <w:ilvl w:val="1"/>
                          <w:numId w:val="2"/>
                        </w:numPr>
                        <w:snapToGrid w:val="0"/>
                        <w:spacing w:line="360" w:lineRule="exact"/>
                        <w:ind w:left="84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有整理笔记的好习惯，记得住的才是最靠谱的。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6812280</wp:posOffset>
                </wp:positionV>
                <wp:extent cx="7167880" cy="326390"/>
                <wp:effectExtent l="0" t="0" r="1016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7571" cy="326390"/>
                          <a:chOff x="0" y="0"/>
                          <a:chExt cx="7167571" cy="55499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342930" y="0"/>
                            <a:ext cx="1570922" cy="55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default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证书与其他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839516" y="155575"/>
                            <a:ext cx="53280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133 w 141"/>
                              <a:gd name="T1" fmla="*/ 0 h 153"/>
                              <a:gd name="T2" fmla="*/ 8 w 141"/>
                              <a:gd name="T3" fmla="*/ 0 h 153"/>
                              <a:gd name="T4" fmla="*/ 0 w 141"/>
                              <a:gd name="T5" fmla="*/ 8 h 153"/>
                              <a:gd name="T6" fmla="*/ 0 w 141"/>
                              <a:gd name="T7" fmla="*/ 145 h 153"/>
                              <a:gd name="T8" fmla="*/ 8 w 141"/>
                              <a:gd name="T9" fmla="*/ 153 h 153"/>
                              <a:gd name="T10" fmla="*/ 91 w 141"/>
                              <a:gd name="T11" fmla="*/ 153 h 153"/>
                              <a:gd name="T12" fmla="*/ 118 w 141"/>
                              <a:gd name="T13" fmla="*/ 153 h 153"/>
                              <a:gd name="T14" fmla="*/ 133 w 141"/>
                              <a:gd name="T15" fmla="*/ 153 h 153"/>
                              <a:gd name="T16" fmla="*/ 141 w 141"/>
                              <a:gd name="T17" fmla="*/ 145 h 153"/>
                              <a:gd name="T18" fmla="*/ 141 w 141"/>
                              <a:gd name="T19" fmla="*/ 8 h 153"/>
                              <a:gd name="T20" fmla="*/ 133 w 141"/>
                              <a:gd name="T21" fmla="*/ 0 h 153"/>
                              <a:gd name="T22" fmla="*/ 46 w 141"/>
                              <a:gd name="T23" fmla="*/ 7 h 153"/>
                              <a:gd name="T24" fmla="*/ 49 w 141"/>
                              <a:gd name="T25" fmla="*/ 9 h 153"/>
                              <a:gd name="T26" fmla="*/ 55 w 141"/>
                              <a:gd name="T27" fmla="*/ 15 h 153"/>
                              <a:gd name="T28" fmla="*/ 83 w 141"/>
                              <a:gd name="T29" fmla="*/ 15 h 153"/>
                              <a:gd name="T30" fmla="*/ 88 w 141"/>
                              <a:gd name="T31" fmla="*/ 9 h 153"/>
                              <a:gd name="T32" fmla="*/ 91 w 141"/>
                              <a:gd name="T33" fmla="*/ 7 h 153"/>
                              <a:gd name="T34" fmla="*/ 93 w 141"/>
                              <a:gd name="T35" fmla="*/ 10 h 153"/>
                              <a:gd name="T36" fmla="*/ 83 w 141"/>
                              <a:gd name="T37" fmla="*/ 20 h 153"/>
                              <a:gd name="T38" fmla="*/ 69 w 141"/>
                              <a:gd name="T39" fmla="*/ 20 h 153"/>
                              <a:gd name="T40" fmla="*/ 54 w 141"/>
                              <a:gd name="T41" fmla="*/ 20 h 153"/>
                              <a:gd name="T42" fmla="*/ 44 w 141"/>
                              <a:gd name="T43" fmla="*/ 10 h 153"/>
                              <a:gd name="T44" fmla="*/ 46 w 141"/>
                              <a:gd name="T45" fmla="*/ 7 h 153"/>
                              <a:gd name="T46" fmla="*/ 109 w 141"/>
                              <a:gd name="T47" fmla="*/ 87 h 153"/>
                              <a:gd name="T48" fmla="*/ 16 w 141"/>
                              <a:gd name="T49" fmla="*/ 87 h 153"/>
                              <a:gd name="T50" fmla="*/ 13 w 141"/>
                              <a:gd name="T51" fmla="*/ 84 h 153"/>
                              <a:gd name="T52" fmla="*/ 16 w 141"/>
                              <a:gd name="T53" fmla="*/ 81 h 153"/>
                              <a:gd name="T54" fmla="*/ 109 w 141"/>
                              <a:gd name="T55" fmla="*/ 81 h 153"/>
                              <a:gd name="T56" fmla="*/ 111 w 141"/>
                              <a:gd name="T57" fmla="*/ 84 h 153"/>
                              <a:gd name="T58" fmla="*/ 109 w 141"/>
                              <a:gd name="T59" fmla="*/ 87 h 153"/>
                              <a:gd name="T60" fmla="*/ 13 w 141"/>
                              <a:gd name="T61" fmla="*/ 66 h 153"/>
                              <a:gd name="T62" fmla="*/ 16 w 141"/>
                              <a:gd name="T63" fmla="*/ 64 h 153"/>
                              <a:gd name="T64" fmla="*/ 78 w 141"/>
                              <a:gd name="T65" fmla="*/ 64 h 153"/>
                              <a:gd name="T66" fmla="*/ 81 w 141"/>
                              <a:gd name="T67" fmla="*/ 66 h 153"/>
                              <a:gd name="T68" fmla="*/ 78 w 141"/>
                              <a:gd name="T69" fmla="*/ 69 h 153"/>
                              <a:gd name="T70" fmla="*/ 16 w 141"/>
                              <a:gd name="T71" fmla="*/ 69 h 153"/>
                              <a:gd name="T72" fmla="*/ 13 w 141"/>
                              <a:gd name="T73" fmla="*/ 66 h 153"/>
                              <a:gd name="T74" fmla="*/ 109 w 141"/>
                              <a:gd name="T75" fmla="*/ 49 h 153"/>
                              <a:gd name="T76" fmla="*/ 16 w 141"/>
                              <a:gd name="T77" fmla="*/ 49 h 153"/>
                              <a:gd name="T78" fmla="*/ 13 w 141"/>
                              <a:gd name="T79" fmla="*/ 47 h 153"/>
                              <a:gd name="T80" fmla="*/ 16 w 141"/>
                              <a:gd name="T81" fmla="*/ 44 h 153"/>
                              <a:gd name="T82" fmla="*/ 109 w 141"/>
                              <a:gd name="T83" fmla="*/ 44 h 153"/>
                              <a:gd name="T84" fmla="*/ 111 w 141"/>
                              <a:gd name="T85" fmla="*/ 47 h 153"/>
                              <a:gd name="T86" fmla="*/ 109 w 141"/>
                              <a:gd name="T87" fmla="*/ 49 h 153"/>
                              <a:gd name="T88" fmla="*/ 109 w 141"/>
                              <a:gd name="T89" fmla="*/ 49 h 153"/>
                              <a:gd name="T90" fmla="*/ 109 w 141"/>
                              <a:gd name="T91" fmla="*/ 4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1" h="153">
                                <a:moveTo>
                                  <a:pt x="133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50"/>
                                  <a:pt x="4" y="153"/>
                                  <a:pt x="8" y="153"/>
                                </a:cubicBezTo>
                                <a:cubicBezTo>
                                  <a:pt x="91" y="153"/>
                                  <a:pt x="91" y="153"/>
                                  <a:pt x="91" y="153"/>
                                </a:cubicBezTo>
                                <a:cubicBezTo>
                                  <a:pt x="118" y="153"/>
                                  <a:pt x="118" y="153"/>
                                  <a:pt x="118" y="153"/>
                                </a:cubicBezTo>
                                <a:cubicBezTo>
                                  <a:pt x="133" y="153"/>
                                  <a:pt x="133" y="153"/>
                                  <a:pt x="133" y="153"/>
                                </a:cubicBezTo>
                                <a:cubicBezTo>
                                  <a:pt x="137" y="153"/>
                                  <a:pt x="141" y="150"/>
                                  <a:pt x="141" y="145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41" y="4"/>
                                  <a:pt x="137" y="0"/>
                                  <a:pt x="133" y="0"/>
                                </a:cubicBezTo>
                                <a:close/>
                                <a:moveTo>
                                  <a:pt x="46" y="7"/>
                                </a:moveTo>
                                <a:cubicBezTo>
                                  <a:pt x="48" y="7"/>
                                  <a:pt x="49" y="8"/>
                                  <a:pt x="49" y="9"/>
                                </a:cubicBezTo>
                                <a:cubicBezTo>
                                  <a:pt x="49" y="10"/>
                                  <a:pt x="50" y="14"/>
                                  <a:pt x="55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7" y="14"/>
                                  <a:pt x="88" y="10"/>
                                  <a:pt x="88" y="9"/>
                                </a:cubicBezTo>
                                <a:cubicBezTo>
                                  <a:pt x="88" y="8"/>
                                  <a:pt x="89" y="7"/>
                                  <a:pt x="91" y="7"/>
                                </a:cubicBezTo>
                                <a:cubicBezTo>
                                  <a:pt x="92" y="8"/>
                                  <a:pt x="93" y="9"/>
                                  <a:pt x="93" y="10"/>
                                </a:cubicBezTo>
                                <a:cubicBezTo>
                                  <a:pt x="93" y="11"/>
                                  <a:pt x="91" y="19"/>
                                  <a:pt x="83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46" y="19"/>
                                  <a:pt x="44" y="11"/>
                                  <a:pt x="44" y="10"/>
                                </a:cubicBezTo>
                                <a:cubicBezTo>
                                  <a:pt x="44" y="9"/>
                                  <a:pt x="45" y="8"/>
                                  <a:pt x="46" y="7"/>
                                </a:cubicBezTo>
                                <a:close/>
                                <a:moveTo>
                                  <a:pt x="109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3" y="86"/>
                                  <a:pt x="13" y="84"/>
                                </a:cubicBezTo>
                                <a:cubicBezTo>
                                  <a:pt x="13" y="83"/>
                                  <a:pt x="15" y="81"/>
                                  <a:pt x="16" y="81"/>
                                </a:cubicBezTo>
                                <a:cubicBezTo>
                                  <a:pt x="109" y="81"/>
                                  <a:pt x="109" y="81"/>
                                  <a:pt x="109" y="81"/>
                                </a:cubicBezTo>
                                <a:cubicBezTo>
                                  <a:pt x="110" y="81"/>
                                  <a:pt x="111" y="83"/>
                                  <a:pt x="111" y="84"/>
                                </a:cubicBezTo>
                                <a:cubicBezTo>
                                  <a:pt x="111" y="86"/>
                                  <a:pt x="110" y="87"/>
                                  <a:pt x="109" y="87"/>
                                </a:cubicBezTo>
                                <a:close/>
                                <a:moveTo>
                                  <a:pt x="13" y="66"/>
                                </a:moveTo>
                                <a:cubicBezTo>
                                  <a:pt x="13" y="65"/>
                                  <a:pt x="15" y="64"/>
                                  <a:pt x="16" y="64"/>
                                </a:cubicBezTo>
                                <a:cubicBezTo>
                                  <a:pt x="78" y="64"/>
                                  <a:pt x="78" y="64"/>
                                  <a:pt x="78" y="64"/>
                                </a:cubicBezTo>
                                <a:cubicBezTo>
                                  <a:pt x="79" y="64"/>
                                  <a:pt x="81" y="65"/>
                                  <a:pt x="81" y="66"/>
                                </a:cubicBezTo>
                                <a:cubicBezTo>
                                  <a:pt x="81" y="68"/>
                                  <a:pt x="79" y="69"/>
                                  <a:pt x="78" y="69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5" y="69"/>
                                  <a:pt x="13" y="68"/>
                                  <a:pt x="13" y="66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5" y="49"/>
                                  <a:pt x="13" y="48"/>
                                  <a:pt x="13" y="47"/>
                                </a:cubicBezTo>
                                <a:cubicBezTo>
                                  <a:pt x="13" y="45"/>
                                  <a:pt x="15" y="44"/>
                                  <a:pt x="16" y="44"/>
                                </a:cubicBezTo>
                                <a:cubicBezTo>
                                  <a:pt x="109" y="44"/>
                                  <a:pt x="109" y="44"/>
                                  <a:pt x="109" y="44"/>
                                </a:cubicBezTo>
                                <a:cubicBezTo>
                                  <a:pt x="110" y="44"/>
                                  <a:pt x="111" y="45"/>
                                  <a:pt x="111" y="47"/>
                                </a:cubicBezTo>
                                <a:cubicBezTo>
                                  <a:pt x="111" y="48"/>
                                  <a:pt x="110" y="49"/>
                                  <a:pt x="109" y="49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09" y="49"/>
                                  <a:pt x="109" y="49"/>
                                  <a:pt x="109" y="49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5pt;margin-top:536.4pt;height:25.7pt;width:564.4pt;z-index:251668480;mso-width-relative:page;mso-height-relative:page;" coordsize="7167571,554990" o:gfxdata="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">
                <o:lock v:ext="edit" aspectratio="f"/>
                <v:shape id="_x0000_s1026" o:spid="_x0000_s1026" o:spt="202" type="#_x0000_t202" style="position:absolute;left:342930;top:0;height:554990;width:1570922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default" w:ascii="微软雅黑" w:hAnsi="微软雅黑" w:eastAsia="微软雅黑"/>
                            <w:color w:val="4472C4" w:themeColor="accent5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证书与其他</w:t>
                        </w:r>
                      </w:p>
                    </w:txbxContent>
                  </v:textbox>
                </v:shape>
                <v:line id="_x0000_s1026" o:spid="_x0000_s1026" o:spt="20" style="position:absolute;left:1839516;top:155575;height:0;width:5328055;" filled="f" stroked="t" coordsize="21600,21600" o:gfxdata="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tY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88" o:spid="_x0000_s1026" o:spt="100" style="position:absolute;left:0;top:66675;height:198000;width:198000;" fillcolor="#4472C4 [3208]" filled="t" stroked="f" coordsize="141,153" o:gfxdata="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O5vrsAAADb&#10;AAAADwAAAAAAAAABACAAAAAiAAAAZHJzL2Rvd25yZXYueG1sUEsBAhQAFAAAAAgAh07iQDMvBZ47&#10;AAAAOQAAABAAAAAAAAAAAQAgAAAACgEAAGRycy9zaGFwZXhtbC54bWxQSwUGAAAAAAYABgBbAQAA&#10;tAMAAAAA&#10;" path="m133,0c8,0,8,0,8,0c4,0,0,4,0,8c0,145,0,145,0,145c0,150,4,153,8,153c91,153,91,153,91,153c118,153,118,153,118,153c133,153,133,153,133,153c137,153,141,150,141,145c141,8,141,8,141,8c141,4,137,0,133,0xm46,7c48,7,49,8,49,9c49,10,50,14,55,15c83,15,83,15,83,15c87,14,88,10,88,9c88,8,89,7,91,7c92,8,93,9,93,10c93,11,91,19,83,20c69,20,69,20,69,20c54,20,54,20,54,20c46,19,44,11,44,10c44,9,45,8,46,7xm109,87c16,87,16,87,16,87c15,87,13,86,13,84c13,83,15,81,16,81c109,81,109,81,109,81c110,81,111,83,111,84c111,86,110,87,109,87xm13,66c13,65,15,64,16,64c78,64,78,64,78,64c79,64,81,65,81,66c81,68,79,69,78,69c16,69,16,69,16,69c15,69,13,68,13,66xm109,49c16,49,16,49,16,49c15,49,13,48,13,47c13,45,15,44,16,44c109,44,109,44,109,44c110,44,111,45,111,47c111,48,110,49,109,49xm109,49c109,49,109,49,109,49e">
                  <v:path o:connectlocs="186765,0;11234,0;0,10352;0,187647;11234,198000;127787,198000;165702,198000;186765,198000;198000,187647;198000,10352;186765,0;64595,9058;68808,11647;77234,19411;116553,19411;123574,11647;127787,9058;130595,12941;116553,25882;96893,25882;75829,25882;61787,12941;64595,9058;153063,112588;22468,112588;18255,108705;22468,104823;153063,104823;155872,108705;153063,112588;18255,85411;22468,82823;109531,82823;113744,85411;109531,89294;22468,89294;18255,85411;153063,63411;22468,63411;18255,60823;22468,56941;153063,56941;155872,60823;153063,63411;153063,63411;153063,63411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1979D"/>
    <w:multiLevelType w:val="singleLevel"/>
    <w:tmpl w:val="9B9197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950A6A"/>
    <w:multiLevelType w:val="singleLevel"/>
    <w:tmpl w:val="F2950A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8775CD"/>
    <w:multiLevelType w:val="multilevel"/>
    <w:tmpl w:val="4D877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5A4F5B"/>
    <w:multiLevelType w:val="multilevel"/>
    <w:tmpl w:val="755A4F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D03B0"/>
    <w:rsid w:val="00005171"/>
    <w:rsid w:val="00032735"/>
    <w:rsid w:val="0006200D"/>
    <w:rsid w:val="000A008B"/>
    <w:rsid w:val="000A2B78"/>
    <w:rsid w:val="000A75D8"/>
    <w:rsid w:val="001034B7"/>
    <w:rsid w:val="00141B3E"/>
    <w:rsid w:val="00144341"/>
    <w:rsid w:val="00175C6F"/>
    <w:rsid w:val="001C5869"/>
    <w:rsid w:val="002333B4"/>
    <w:rsid w:val="0024683B"/>
    <w:rsid w:val="00251415"/>
    <w:rsid w:val="00260A44"/>
    <w:rsid w:val="002625A0"/>
    <w:rsid w:val="002814B6"/>
    <w:rsid w:val="002F14CC"/>
    <w:rsid w:val="00302219"/>
    <w:rsid w:val="003074E6"/>
    <w:rsid w:val="003B5F6B"/>
    <w:rsid w:val="003D2E4E"/>
    <w:rsid w:val="003F1190"/>
    <w:rsid w:val="004418D3"/>
    <w:rsid w:val="0048263A"/>
    <w:rsid w:val="00487E98"/>
    <w:rsid w:val="004B65FA"/>
    <w:rsid w:val="004E5AF8"/>
    <w:rsid w:val="004E6334"/>
    <w:rsid w:val="00505AF2"/>
    <w:rsid w:val="005677D4"/>
    <w:rsid w:val="005C0B04"/>
    <w:rsid w:val="006A12BF"/>
    <w:rsid w:val="00710ECE"/>
    <w:rsid w:val="00835924"/>
    <w:rsid w:val="00850A97"/>
    <w:rsid w:val="008763AE"/>
    <w:rsid w:val="0088221F"/>
    <w:rsid w:val="008A1389"/>
    <w:rsid w:val="009B0E17"/>
    <w:rsid w:val="009C728C"/>
    <w:rsid w:val="009E047B"/>
    <w:rsid w:val="009E6F13"/>
    <w:rsid w:val="00A22271"/>
    <w:rsid w:val="00A7312D"/>
    <w:rsid w:val="00AE1EDF"/>
    <w:rsid w:val="00B062E4"/>
    <w:rsid w:val="00B72CCE"/>
    <w:rsid w:val="00B901A4"/>
    <w:rsid w:val="00B93A4B"/>
    <w:rsid w:val="00BA4DE6"/>
    <w:rsid w:val="00BB4B18"/>
    <w:rsid w:val="00BD412B"/>
    <w:rsid w:val="00BF269B"/>
    <w:rsid w:val="00C33C08"/>
    <w:rsid w:val="00C83565"/>
    <w:rsid w:val="00C915D6"/>
    <w:rsid w:val="00CF57A2"/>
    <w:rsid w:val="00D40465"/>
    <w:rsid w:val="00DA5433"/>
    <w:rsid w:val="00DD3AAF"/>
    <w:rsid w:val="00E272CE"/>
    <w:rsid w:val="00EC175D"/>
    <w:rsid w:val="00EC3B4C"/>
    <w:rsid w:val="00EF620E"/>
    <w:rsid w:val="00F279D9"/>
    <w:rsid w:val="00F61808"/>
    <w:rsid w:val="00F751D6"/>
    <w:rsid w:val="00F83FBA"/>
    <w:rsid w:val="00FA3F8A"/>
    <w:rsid w:val="01993A03"/>
    <w:rsid w:val="0B5051D8"/>
    <w:rsid w:val="103F05E1"/>
    <w:rsid w:val="19193ACF"/>
    <w:rsid w:val="1C5635E0"/>
    <w:rsid w:val="2EDE0438"/>
    <w:rsid w:val="2FCD03B0"/>
    <w:rsid w:val="33233554"/>
    <w:rsid w:val="3FBA0D62"/>
    <w:rsid w:val="4CFB5A11"/>
    <w:rsid w:val="5B860C4A"/>
    <w:rsid w:val="68CD1797"/>
    <w:rsid w:val="6D6B0834"/>
    <w:rsid w:val="7EE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55d776ed21b138786450d546bcbe362\&#21069;&#31471;&#31243;&#24207;&#215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HuangPeng</cp:lastModifiedBy>
  <dcterms:modified xsi:type="dcterms:W3CDTF">2021-04-24T12:41:07Z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1.0_J85VsM8W2RIllma52I4aSVAmWbqS3X1LQlEzbNyFnrTIPAv3u4WTpNJ3bhlRPhtV/HR4w5tB3KImWh5X/OXJkA==</vt:lpwstr>
  </property>
  <property fmtid="{D5CDD505-2E9C-101B-9397-08002B2CF9AE}" pid="3" name="KSOProductBuildVer">
    <vt:lpwstr>2052-11.1.0.10463</vt:lpwstr>
  </property>
  <property fmtid="{D5CDD505-2E9C-101B-9397-08002B2CF9AE}" pid="4" name="ICV">
    <vt:lpwstr>7F27564DE6054B47AC6BF98A21636224</vt:lpwstr>
  </property>
</Properties>
</file>